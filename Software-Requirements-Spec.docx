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4DA" w14:textId="77777777" w:rsidR="00931C00" w:rsidRDefault="00931C00" w:rsidP="00931C00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b/>
          <w:bCs/>
          <w:color w:val="000000"/>
          <w:sz w:val="36"/>
          <w:szCs w:val="36"/>
        </w:rPr>
        <w:t>Arithmetic Expression Evaluator</w:t>
      </w:r>
    </w:p>
    <w:p w14:paraId="2FD3440E" w14:textId="77777777" w:rsidR="00931C00" w:rsidRDefault="00931C00" w:rsidP="00931C00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b/>
          <w:bCs/>
          <w:color w:val="000000"/>
          <w:sz w:val="36"/>
          <w:szCs w:val="36"/>
        </w:rPr>
        <w:t>Software Requirements Specifications</w:t>
      </w:r>
    </w:p>
    <w:p w14:paraId="4B0FA4A4" w14:textId="0165B05B" w:rsidR="00464E62" w:rsidRPr="00F17758" w:rsidRDefault="00464E62" w:rsidP="00931C00">
      <w:pPr>
        <w:pStyle w:val="Title"/>
        <w:jc w:val="left"/>
      </w:pPr>
    </w:p>
    <w:p w14:paraId="322C0012" w14:textId="77777777" w:rsidR="00464E62" w:rsidRPr="00F17758" w:rsidRDefault="00464E62">
      <w:pPr>
        <w:pStyle w:val="Title"/>
        <w:jc w:val="right"/>
      </w:pPr>
    </w:p>
    <w:p w14:paraId="5D0B79DF" w14:textId="77777777" w:rsidR="00464E62" w:rsidRPr="00F17758" w:rsidRDefault="00464E62"/>
    <w:p w14:paraId="1C4F36DB" w14:textId="77777777" w:rsidR="00464E62" w:rsidRPr="00F17758" w:rsidRDefault="00464E62"/>
    <w:p w14:paraId="25F8370B" w14:textId="77777777" w:rsidR="00464E62" w:rsidRPr="00F17758" w:rsidRDefault="00464E62">
      <w:pPr>
        <w:pStyle w:val="Title"/>
        <w:jc w:val="right"/>
        <w:rPr>
          <w:sz w:val="28"/>
        </w:rPr>
      </w:pPr>
      <w:r w:rsidRPr="00F17758">
        <w:rPr>
          <w:sz w:val="28"/>
        </w:rPr>
        <w:t>Version &lt;1.0&gt;</w:t>
      </w:r>
    </w:p>
    <w:p w14:paraId="3E645F69" w14:textId="77777777" w:rsidR="00464E62" w:rsidRPr="00F17758" w:rsidRDefault="00464E62">
      <w:pPr>
        <w:pStyle w:val="Title"/>
        <w:rPr>
          <w:sz w:val="28"/>
        </w:rPr>
      </w:pPr>
    </w:p>
    <w:p w14:paraId="2BAD24C0" w14:textId="77777777" w:rsidR="00464E62" w:rsidRPr="00F17758" w:rsidRDefault="00464E62">
      <w:pPr>
        <w:jc w:val="right"/>
      </w:pPr>
    </w:p>
    <w:p w14:paraId="5994C85B" w14:textId="77777777" w:rsidR="00464E62" w:rsidRPr="00F17758" w:rsidRDefault="00464E62">
      <w:pPr>
        <w:pStyle w:val="BodyText"/>
      </w:pPr>
    </w:p>
    <w:p w14:paraId="3BD72D5D" w14:textId="77777777" w:rsidR="00464E62" w:rsidRPr="00F17758" w:rsidRDefault="00464E62">
      <w:pPr>
        <w:pStyle w:val="BodyText"/>
        <w:sectPr w:rsidR="00464E62" w:rsidRPr="00F1775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4AFE73" w14:textId="77777777" w:rsidR="00931C00" w:rsidRDefault="00931C00" w:rsidP="00931C00">
      <w:pPr>
        <w:widowControl/>
        <w:spacing w:line="240" w:lineRule="auto"/>
      </w:pPr>
      <w:r>
        <w:lastRenderedPageBreak/>
        <w:br/>
      </w:r>
      <w:r>
        <w:rPr>
          <w:color w:val="000000"/>
        </w:rPr>
        <w:br/>
      </w:r>
    </w:p>
    <w:p w14:paraId="39106B6D" w14:textId="77777777" w:rsidR="00931C00" w:rsidRDefault="00931C00" w:rsidP="00931C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Revision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897"/>
        <w:gridCol w:w="3052"/>
        <w:gridCol w:w="2169"/>
      </w:tblGrid>
      <w:tr w:rsidR="00931C00" w14:paraId="4475F38A" w14:textId="77777777" w:rsidTr="00931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612C8" w14:textId="77777777" w:rsidR="00931C00" w:rsidRDefault="00931C00">
            <w:pPr>
              <w:pStyle w:val="NormalWeb"/>
              <w:spacing w:before="0" w:beforeAutospacing="0" w:after="120" w:afterAutospacing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B68DD" w14:textId="77777777" w:rsidR="00931C00" w:rsidRDefault="00931C00">
            <w:pPr>
              <w:pStyle w:val="NormalWeb"/>
              <w:spacing w:before="0" w:beforeAutospacing="0" w:after="120" w:afterAutospacing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29078" w14:textId="77777777" w:rsidR="00931C00" w:rsidRDefault="00931C00">
            <w:pPr>
              <w:pStyle w:val="NormalWeb"/>
              <w:spacing w:before="0" w:beforeAutospacing="0" w:after="120" w:afterAutospacing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D2F8C" w14:textId="77777777" w:rsidR="00931C00" w:rsidRDefault="00931C00">
            <w:pPr>
              <w:pStyle w:val="NormalWeb"/>
              <w:spacing w:before="0" w:beforeAutospacing="0" w:after="120" w:afterAutospacing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Author</w:t>
            </w:r>
          </w:p>
        </w:tc>
      </w:tr>
      <w:tr w:rsidR="00931C00" w14:paraId="25B20156" w14:textId="77777777" w:rsidTr="00931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0CBB43" w14:textId="77777777" w:rsidR="00931C00" w:rsidRDefault="00931C00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10/13/2023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8FA25" w14:textId="77777777" w:rsidR="00931C00" w:rsidRDefault="00931C00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11A36" w14:textId="77777777" w:rsidR="00931C00" w:rsidRDefault="00931C00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Filled out this document as a group</w:t>
            </w:r>
          </w:p>
          <w:p w14:paraId="23F74902" w14:textId="77777777" w:rsidR="00931C00" w:rsidRDefault="00931C00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  <w:sz w:val="20"/>
                <w:szCs w:val="20"/>
              </w:rPr>
              <w:t>(Liam, Burke, Anjay, Michael)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89ED3" w14:textId="77777777" w:rsidR="00931C00" w:rsidRDefault="00931C00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TechFusion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Innovations</w:t>
            </w:r>
          </w:p>
        </w:tc>
      </w:tr>
      <w:tr w:rsidR="00931C00" w14:paraId="1BCEFF27" w14:textId="77777777" w:rsidTr="00931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9FD4F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A79AF7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0B259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6D825" w14:textId="77777777" w:rsidR="00931C00" w:rsidRDefault="00931C00"/>
        </w:tc>
      </w:tr>
      <w:tr w:rsidR="00931C00" w14:paraId="78243C42" w14:textId="77777777" w:rsidTr="00931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F2A5F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A968FD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D69BC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E1123" w14:textId="77777777" w:rsidR="00931C00" w:rsidRDefault="00931C00"/>
        </w:tc>
      </w:tr>
      <w:tr w:rsidR="00931C00" w14:paraId="0398D97A" w14:textId="77777777" w:rsidTr="00931C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8BA4C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FB513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26DF8" w14:textId="77777777" w:rsidR="00931C00" w:rsidRDefault="00931C00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1BBA7" w14:textId="77777777" w:rsidR="00931C00" w:rsidRDefault="00931C00"/>
        </w:tc>
      </w:tr>
    </w:tbl>
    <w:p w14:paraId="19DBCEB3" w14:textId="77777777" w:rsidR="00931C00" w:rsidRDefault="00931C00" w:rsidP="00931C00"/>
    <w:p w14:paraId="20957768" w14:textId="77777777" w:rsidR="00931C00" w:rsidRDefault="00931C00" w:rsidP="00931C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Table of Contents</w:t>
      </w:r>
    </w:p>
    <w:p w14:paraId="2112841C" w14:textId="77777777" w:rsidR="00931C00" w:rsidRDefault="00931C00" w:rsidP="00931C00">
      <w:pPr>
        <w:pStyle w:val="NormalWeb"/>
        <w:spacing w:before="240" w:beforeAutospacing="0" w:after="60" w:afterAutospacing="0"/>
        <w:ind w:right="720"/>
      </w:pPr>
      <w:r>
        <w:rPr>
          <w:color w:val="000000"/>
          <w:sz w:val="20"/>
          <w:szCs w:val="20"/>
        </w:rPr>
        <w:t>1.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Introduction</w:t>
      </w:r>
      <w:r>
        <w:rPr>
          <w:rStyle w:val="apple-tab-span"/>
          <w:color w:val="000000"/>
          <w:sz w:val="20"/>
          <w:szCs w:val="20"/>
        </w:rPr>
        <w:tab/>
      </w:r>
      <w:hyperlink r:id="rId9" w:anchor="heading=h.gjdgxs" w:history="1">
        <w:r>
          <w:rPr>
            <w:rStyle w:val="Hyperlink"/>
            <w:color w:val="000000"/>
            <w:sz w:val="20"/>
            <w:szCs w:val="20"/>
          </w:rPr>
          <w:t>4</w:t>
        </w:r>
      </w:hyperlink>
    </w:p>
    <w:p w14:paraId="5E62E9E8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1.1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Purpose</w:t>
      </w:r>
      <w:r>
        <w:rPr>
          <w:rStyle w:val="apple-tab-span"/>
          <w:color w:val="000000"/>
          <w:sz w:val="20"/>
          <w:szCs w:val="20"/>
        </w:rPr>
        <w:tab/>
      </w:r>
      <w:hyperlink r:id="rId10" w:anchor="heading=h.30j0zll" w:history="1">
        <w:r>
          <w:rPr>
            <w:rStyle w:val="Hyperlink"/>
            <w:color w:val="000000"/>
            <w:sz w:val="20"/>
            <w:szCs w:val="20"/>
          </w:rPr>
          <w:t>4</w:t>
        </w:r>
      </w:hyperlink>
    </w:p>
    <w:p w14:paraId="13B44AEA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1.2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Scope</w:t>
      </w:r>
      <w:r>
        <w:rPr>
          <w:rStyle w:val="apple-tab-span"/>
          <w:color w:val="000000"/>
          <w:sz w:val="20"/>
          <w:szCs w:val="20"/>
        </w:rPr>
        <w:tab/>
      </w:r>
      <w:hyperlink r:id="rId11" w:anchor="heading=h.1fob9te" w:history="1">
        <w:r>
          <w:rPr>
            <w:rStyle w:val="Hyperlink"/>
            <w:color w:val="000000"/>
            <w:sz w:val="20"/>
            <w:szCs w:val="20"/>
          </w:rPr>
          <w:t>4</w:t>
        </w:r>
      </w:hyperlink>
    </w:p>
    <w:p w14:paraId="06AAC07D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1.3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Definitions, Acronyms, and Abbreviations</w:t>
      </w:r>
      <w:r>
        <w:rPr>
          <w:rStyle w:val="apple-tab-span"/>
          <w:color w:val="000000"/>
          <w:sz w:val="20"/>
          <w:szCs w:val="20"/>
        </w:rPr>
        <w:tab/>
      </w:r>
      <w:hyperlink r:id="rId12" w:anchor="heading=h.3znysh7" w:history="1">
        <w:r>
          <w:rPr>
            <w:rStyle w:val="Hyperlink"/>
            <w:color w:val="000000"/>
            <w:sz w:val="20"/>
            <w:szCs w:val="20"/>
          </w:rPr>
          <w:t>4</w:t>
        </w:r>
      </w:hyperlink>
    </w:p>
    <w:p w14:paraId="5FA727D7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1.4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References</w:t>
      </w:r>
      <w:r>
        <w:rPr>
          <w:rStyle w:val="apple-tab-span"/>
          <w:color w:val="000000"/>
          <w:sz w:val="20"/>
          <w:szCs w:val="20"/>
        </w:rPr>
        <w:tab/>
      </w:r>
      <w:hyperlink r:id="rId13" w:anchor="heading=h.2et92p0" w:history="1">
        <w:r>
          <w:rPr>
            <w:rStyle w:val="Hyperlink"/>
            <w:color w:val="000000"/>
            <w:sz w:val="20"/>
            <w:szCs w:val="20"/>
          </w:rPr>
          <w:t>4</w:t>
        </w:r>
      </w:hyperlink>
    </w:p>
    <w:p w14:paraId="2AB0584C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1.5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Overview</w:t>
      </w:r>
      <w:r>
        <w:rPr>
          <w:rStyle w:val="apple-tab-span"/>
          <w:color w:val="000000"/>
          <w:sz w:val="20"/>
          <w:szCs w:val="20"/>
        </w:rPr>
        <w:tab/>
      </w:r>
      <w:hyperlink r:id="rId14" w:anchor="heading=h.tyjcwt" w:history="1">
        <w:r>
          <w:rPr>
            <w:rStyle w:val="Hyperlink"/>
            <w:color w:val="000000"/>
            <w:sz w:val="20"/>
            <w:szCs w:val="20"/>
          </w:rPr>
          <w:t>4</w:t>
        </w:r>
      </w:hyperlink>
    </w:p>
    <w:p w14:paraId="4A381262" w14:textId="77777777" w:rsidR="00931C00" w:rsidRDefault="00931C00" w:rsidP="00931C00">
      <w:pPr>
        <w:pStyle w:val="NormalWeb"/>
        <w:spacing w:before="240" w:beforeAutospacing="0" w:after="60" w:afterAutospacing="0"/>
        <w:ind w:right="720"/>
      </w:pPr>
      <w:r>
        <w:rPr>
          <w:color w:val="000000"/>
          <w:sz w:val="20"/>
          <w:szCs w:val="20"/>
        </w:rPr>
        <w:t>2.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Overall Description</w:t>
      </w:r>
      <w:r>
        <w:rPr>
          <w:rStyle w:val="apple-tab-span"/>
          <w:color w:val="000000"/>
          <w:sz w:val="20"/>
          <w:szCs w:val="20"/>
        </w:rPr>
        <w:tab/>
      </w:r>
      <w:hyperlink r:id="rId15" w:anchor="heading=h.3dy6vkm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64260AF9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2.1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Product perspective</w:t>
      </w:r>
      <w:r>
        <w:rPr>
          <w:rStyle w:val="apple-tab-span"/>
          <w:color w:val="000000"/>
          <w:sz w:val="20"/>
          <w:szCs w:val="20"/>
        </w:rPr>
        <w:tab/>
      </w:r>
      <w:hyperlink r:id="rId16" w:anchor="heading=h.1t3h5sf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227FD657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2.1.1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System Interfaces</w:t>
      </w:r>
      <w:r>
        <w:rPr>
          <w:rStyle w:val="apple-tab-span"/>
          <w:color w:val="000000"/>
          <w:sz w:val="20"/>
          <w:szCs w:val="20"/>
        </w:rPr>
        <w:tab/>
      </w:r>
      <w:hyperlink r:id="rId17" w:anchor="heading=h.4d34og8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1D4E7FF4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2.1.2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User Interfaces</w:t>
      </w:r>
      <w:r>
        <w:rPr>
          <w:rStyle w:val="apple-tab-span"/>
          <w:color w:val="000000"/>
          <w:sz w:val="20"/>
          <w:szCs w:val="20"/>
        </w:rPr>
        <w:tab/>
      </w:r>
      <w:hyperlink r:id="rId18" w:anchor="heading=h.2s8eyo1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678F7DE4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2.1.3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Hardware Interfaces</w:t>
      </w:r>
      <w:r>
        <w:rPr>
          <w:rStyle w:val="apple-tab-span"/>
          <w:color w:val="000000"/>
          <w:sz w:val="20"/>
          <w:szCs w:val="20"/>
        </w:rPr>
        <w:tab/>
      </w:r>
      <w:hyperlink r:id="rId19" w:anchor="heading=h.17dp8vu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06DD9442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2.1.4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Software Interfaces</w:t>
      </w:r>
      <w:r>
        <w:rPr>
          <w:rStyle w:val="apple-tab-span"/>
          <w:color w:val="000000"/>
          <w:sz w:val="20"/>
          <w:szCs w:val="20"/>
        </w:rPr>
        <w:tab/>
      </w:r>
      <w:hyperlink r:id="rId20" w:anchor="heading=h.3rdcrjn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7D8D6830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2.1.5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Communication Interfaces</w:t>
      </w:r>
      <w:r>
        <w:rPr>
          <w:rStyle w:val="apple-tab-span"/>
          <w:color w:val="000000"/>
          <w:sz w:val="20"/>
          <w:szCs w:val="20"/>
        </w:rPr>
        <w:tab/>
      </w:r>
      <w:hyperlink r:id="rId21" w:anchor="heading=h.26in1rg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34E2ECD4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2.1.6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Memory Constraints</w:t>
      </w:r>
      <w:r>
        <w:rPr>
          <w:rStyle w:val="apple-tab-span"/>
          <w:color w:val="000000"/>
          <w:sz w:val="20"/>
          <w:szCs w:val="20"/>
        </w:rPr>
        <w:tab/>
      </w:r>
      <w:hyperlink r:id="rId22" w:anchor="heading=h.lnxbz9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00A4505E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2.1.7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Operations</w:t>
      </w:r>
      <w:r>
        <w:rPr>
          <w:rStyle w:val="apple-tab-span"/>
          <w:color w:val="000000"/>
          <w:sz w:val="20"/>
          <w:szCs w:val="20"/>
        </w:rPr>
        <w:tab/>
      </w:r>
      <w:hyperlink r:id="rId23" w:anchor="heading=h.35nkun2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3AABE756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2.2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Product functions</w:t>
      </w:r>
      <w:r>
        <w:rPr>
          <w:rStyle w:val="apple-tab-span"/>
          <w:color w:val="000000"/>
          <w:sz w:val="20"/>
          <w:szCs w:val="20"/>
        </w:rPr>
        <w:tab/>
      </w:r>
      <w:hyperlink r:id="rId24" w:anchor="heading=h.1ksv4uv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6FD6A921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2.3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User characteristics</w:t>
      </w:r>
      <w:r>
        <w:rPr>
          <w:rStyle w:val="apple-tab-span"/>
          <w:color w:val="000000"/>
          <w:sz w:val="20"/>
          <w:szCs w:val="20"/>
        </w:rPr>
        <w:tab/>
      </w:r>
      <w:hyperlink r:id="rId25" w:anchor="heading=h.44sinio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192348F5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2.4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Constraints</w:t>
      </w:r>
      <w:r>
        <w:rPr>
          <w:rStyle w:val="apple-tab-span"/>
          <w:color w:val="000000"/>
          <w:sz w:val="20"/>
          <w:szCs w:val="20"/>
        </w:rPr>
        <w:tab/>
      </w:r>
      <w:hyperlink r:id="rId26" w:anchor="heading=h.2jxsxqh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79B29D1E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2.5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Assumptions and dependencies</w:t>
      </w:r>
      <w:r>
        <w:rPr>
          <w:rStyle w:val="apple-tab-span"/>
          <w:color w:val="000000"/>
          <w:sz w:val="20"/>
          <w:szCs w:val="20"/>
        </w:rPr>
        <w:tab/>
      </w:r>
      <w:hyperlink r:id="rId27" w:anchor="heading=h.z337ya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544277FE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2.6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Requirements subsets</w:t>
      </w:r>
      <w:r>
        <w:rPr>
          <w:rStyle w:val="apple-tab-span"/>
          <w:color w:val="000000"/>
          <w:sz w:val="20"/>
          <w:szCs w:val="20"/>
        </w:rPr>
        <w:tab/>
      </w:r>
      <w:hyperlink r:id="rId28" w:anchor="heading=h.3j2qqm3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15021AED" w14:textId="77777777" w:rsidR="00931C00" w:rsidRDefault="00931C00" w:rsidP="00931C00">
      <w:pPr>
        <w:pStyle w:val="NormalWeb"/>
        <w:spacing w:before="240" w:beforeAutospacing="0" w:after="60" w:afterAutospacing="0"/>
        <w:ind w:right="720"/>
      </w:pPr>
      <w:r>
        <w:rPr>
          <w:color w:val="000000"/>
          <w:sz w:val="20"/>
          <w:szCs w:val="20"/>
        </w:rPr>
        <w:t>3.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Specific Requirements</w:t>
      </w:r>
      <w:r>
        <w:rPr>
          <w:rStyle w:val="apple-tab-span"/>
          <w:color w:val="000000"/>
          <w:sz w:val="20"/>
          <w:szCs w:val="20"/>
        </w:rPr>
        <w:tab/>
      </w:r>
      <w:hyperlink r:id="rId29" w:anchor="heading=h.1y810tw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0CCFACCC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3.1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Functionality</w:t>
      </w:r>
      <w:r>
        <w:rPr>
          <w:rStyle w:val="apple-tab-span"/>
          <w:color w:val="000000"/>
          <w:sz w:val="20"/>
          <w:szCs w:val="20"/>
        </w:rPr>
        <w:tab/>
      </w:r>
      <w:hyperlink r:id="rId30" w:anchor="heading=h.4i7ojhp" w:history="1">
        <w:r>
          <w:rPr>
            <w:rStyle w:val="Hyperlink"/>
            <w:color w:val="000000"/>
            <w:sz w:val="20"/>
            <w:szCs w:val="20"/>
          </w:rPr>
          <w:t>5</w:t>
        </w:r>
      </w:hyperlink>
    </w:p>
    <w:p w14:paraId="1624D884" w14:textId="77777777" w:rsidR="00931C00" w:rsidRDefault="00931C00" w:rsidP="00931C00">
      <w:pPr>
        <w:pStyle w:val="NormalWeb"/>
        <w:spacing w:before="0" w:beforeAutospacing="0" w:after="0" w:afterAutospacing="0"/>
        <w:ind w:left="864"/>
      </w:pPr>
      <w:r>
        <w:rPr>
          <w:color w:val="000000"/>
          <w:sz w:val="20"/>
          <w:szCs w:val="20"/>
        </w:rPr>
        <w:t>3.1.1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&lt;Functional Requirement One&gt;</w:t>
      </w:r>
      <w:r>
        <w:rPr>
          <w:rStyle w:val="apple-tab-span"/>
          <w:color w:val="000000"/>
          <w:sz w:val="20"/>
          <w:szCs w:val="20"/>
        </w:rPr>
        <w:tab/>
      </w:r>
      <w:hyperlink r:id="rId31" w:anchor="heading=h.2xcytpi" w:history="1">
        <w:r>
          <w:rPr>
            <w:rStyle w:val="Hyperlink"/>
            <w:color w:val="000000"/>
            <w:sz w:val="20"/>
            <w:szCs w:val="20"/>
          </w:rPr>
          <w:t>6</w:t>
        </w:r>
      </w:hyperlink>
    </w:p>
    <w:p w14:paraId="1E930198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3.2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Use-Case Specifications</w:t>
      </w:r>
      <w:r>
        <w:rPr>
          <w:rStyle w:val="apple-tab-span"/>
          <w:color w:val="000000"/>
          <w:sz w:val="20"/>
          <w:szCs w:val="20"/>
        </w:rPr>
        <w:tab/>
      </w:r>
      <w:hyperlink r:id="rId32" w:anchor="heading=h.1ci93xb" w:history="1">
        <w:r>
          <w:rPr>
            <w:rStyle w:val="Hyperlink"/>
            <w:color w:val="000000"/>
            <w:sz w:val="20"/>
            <w:szCs w:val="20"/>
          </w:rPr>
          <w:t>6</w:t>
        </w:r>
      </w:hyperlink>
    </w:p>
    <w:p w14:paraId="08B0DC32" w14:textId="77777777" w:rsidR="00931C00" w:rsidRDefault="00931C00" w:rsidP="00931C00">
      <w:pPr>
        <w:pStyle w:val="NormalWeb"/>
        <w:spacing w:before="0" w:beforeAutospacing="0" w:after="0" w:afterAutospacing="0"/>
        <w:ind w:left="432" w:right="720"/>
      </w:pPr>
      <w:r>
        <w:rPr>
          <w:color w:val="000000"/>
          <w:sz w:val="20"/>
          <w:szCs w:val="20"/>
        </w:rPr>
        <w:t>3.3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Supplementary Requirements</w:t>
      </w:r>
      <w:r>
        <w:rPr>
          <w:rStyle w:val="apple-tab-span"/>
          <w:color w:val="000000"/>
          <w:sz w:val="20"/>
          <w:szCs w:val="20"/>
        </w:rPr>
        <w:tab/>
      </w:r>
      <w:hyperlink r:id="rId33" w:anchor="heading=h.3whwml4" w:history="1">
        <w:r>
          <w:rPr>
            <w:rStyle w:val="Hyperlink"/>
            <w:color w:val="000000"/>
            <w:sz w:val="20"/>
            <w:szCs w:val="20"/>
          </w:rPr>
          <w:t>6</w:t>
        </w:r>
      </w:hyperlink>
    </w:p>
    <w:p w14:paraId="03FC1195" w14:textId="77777777" w:rsidR="00931C00" w:rsidRDefault="00931C00" w:rsidP="00931C00">
      <w:pPr>
        <w:pStyle w:val="NormalWeb"/>
        <w:spacing w:before="240" w:beforeAutospacing="0" w:after="60" w:afterAutospacing="0"/>
        <w:ind w:right="720"/>
      </w:pPr>
      <w:r>
        <w:rPr>
          <w:color w:val="000000"/>
          <w:sz w:val="20"/>
          <w:szCs w:val="20"/>
        </w:rPr>
        <w:t>4.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Classification of Functional Requirements</w:t>
      </w:r>
      <w:r>
        <w:rPr>
          <w:rStyle w:val="apple-tab-span"/>
          <w:color w:val="000000"/>
          <w:sz w:val="20"/>
          <w:szCs w:val="20"/>
        </w:rPr>
        <w:tab/>
      </w:r>
      <w:hyperlink r:id="rId34" w:anchor="heading=h.2bn6wsx" w:history="1">
        <w:r>
          <w:rPr>
            <w:rStyle w:val="Hyperlink"/>
            <w:color w:val="000000"/>
            <w:sz w:val="20"/>
            <w:szCs w:val="20"/>
          </w:rPr>
          <w:t>6</w:t>
        </w:r>
      </w:hyperlink>
    </w:p>
    <w:p w14:paraId="783B2311" w14:textId="77777777" w:rsidR="00931C00" w:rsidRDefault="00931C00" w:rsidP="00931C00">
      <w:pPr>
        <w:pStyle w:val="NormalWeb"/>
        <w:spacing w:before="240" w:beforeAutospacing="0" w:after="60" w:afterAutospacing="0"/>
        <w:ind w:right="720"/>
      </w:pPr>
      <w:r>
        <w:rPr>
          <w:color w:val="000000"/>
          <w:sz w:val="20"/>
          <w:szCs w:val="20"/>
        </w:rPr>
        <w:t>5.</w:t>
      </w:r>
      <w:r>
        <w:rPr>
          <w:rStyle w:val="apple-tab-span"/>
          <w:color w:val="000000"/>
        </w:rPr>
        <w:tab/>
      </w:r>
      <w:r>
        <w:rPr>
          <w:color w:val="000000"/>
          <w:sz w:val="20"/>
          <w:szCs w:val="20"/>
        </w:rPr>
        <w:t>Appendices</w:t>
      </w:r>
      <w:r>
        <w:rPr>
          <w:rStyle w:val="apple-tab-span"/>
          <w:color w:val="000000"/>
          <w:sz w:val="20"/>
          <w:szCs w:val="20"/>
        </w:rPr>
        <w:tab/>
      </w:r>
      <w:hyperlink r:id="rId35" w:anchor="heading=h.qsh70q" w:history="1">
        <w:r>
          <w:rPr>
            <w:rStyle w:val="Hyperlink"/>
            <w:color w:val="000000"/>
            <w:sz w:val="20"/>
            <w:szCs w:val="20"/>
          </w:rPr>
          <w:t>6</w:t>
        </w:r>
      </w:hyperlink>
    </w:p>
    <w:p w14:paraId="0FBD4E3F" w14:textId="77777777" w:rsidR="00931C00" w:rsidRDefault="00931C00" w:rsidP="00931C00"/>
    <w:p w14:paraId="6C6F7F28" w14:textId="77777777" w:rsidR="00931C00" w:rsidRDefault="00931C00" w:rsidP="00931C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Software Requirements Specifications </w:t>
      </w:r>
    </w:p>
    <w:p w14:paraId="0C6E0B2F" w14:textId="77777777" w:rsidR="00931C00" w:rsidRDefault="00931C00" w:rsidP="00931C00">
      <w:pPr>
        <w:pStyle w:val="Heading1"/>
        <w:numPr>
          <w:ilvl w:val="0"/>
          <w:numId w:val="72"/>
        </w:numPr>
        <w:tabs>
          <w:tab w:val="clear" w:pos="720"/>
        </w:tabs>
        <w:ind w:left="360" w:firstLine="0"/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Introduction</w:t>
      </w:r>
    </w:p>
    <w:p w14:paraId="74AFC20B" w14:textId="77777777" w:rsidR="00931C00" w:rsidRDefault="00931C00" w:rsidP="00931C00">
      <w:pPr>
        <w:pStyle w:val="Heading2"/>
        <w:numPr>
          <w:ilvl w:val="1"/>
          <w:numId w:val="72"/>
        </w:numPr>
        <w:tabs>
          <w:tab w:val="clear" w:pos="1440"/>
        </w:tabs>
        <w:ind w:left="360" w:firstLine="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Purpose</w:t>
      </w:r>
    </w:p>
    <w:p w14:paraId="15B41423" w14:textId="77777777" w:rsidR="00931C00" w:rsidRDefault="00931C00" w:rsidP="00931C00">
      <w:pPr>
        <w:pStyle w:val="Heading2"/>
        <w:ind w:left="720"/>
        <w:rPr>
          <w:rFonts w:ascii="Times New Roman" w:hAnsi="Times New Roman"/>
        </w:rPr>
      </w:pPr>
      <w:r>
        <w:rPr>
          <w:b w:val="0"/>
          <w:bCs/>
          <w:color w:val="000000"/>
        </w:rPr>
        <w:t xml:space="preserve">The purpose of this software Requirements Specifications for the Arithmetic Expression </w:t>
      </w:r>
      <w:r>
        <w:rPr>
          <w:b w:val="0"/>
          <w:bCs/>
          <w:color w:val="000000"/>
        </w:rPr>
        <w:lastRenderedPageBreak/>
        <w:t>Evaluator is to parse and evaluate arithmetic expressions and output the correct expressions evaluated according to PEMDAS.</w:t>
      </w:r>
    </w:p>
    <w:p w14:paraId="38754B2C" w14:textId="77777777" w:rsidR="00931C00" w:rsidRDefault="00931C00" w:rsidP="00931C00">
      <w:pPr>
        <w:pStyle w:val="Heading2"/>
        <w:numPr>
          <w:ilvl w:val="0"/>
          <w:numId w:val="73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Scope</w:t>
      </w:r>
    </w:p>
    <w:p w14:paraId="06D1A344" w14:textId="77777777" w:rsidR="00931C00" w:rsidRDefault="00931C00" w:rsidP="00931C00">
      <w:pPr>
        <w:pStyle w:val="Heading2"/>
        <w:ind w:left="720"/>
        <w:rPr>
          <w:rFonts w:ascii="Times New Roman" w:hAnsi="Times New Roman"/>
        </w:rPr>
      </w:pPr>
      <w:r>
        <w:rPr>
          <w:b w:val="0"/>
          <w:bCs/>
          <w:color w:val="000000"/>
        </w:rPr>
        <w:t>The scope of the arithmetic expression evaluator is to take in any user inputs and filter it through the program's subsystems. After this process it will output a usable correct expression evaluated according to PEMDAS.</w:t>
      </w:r>
    </w:p>
    <w:p w14:paraId="337117BC" w14:textId="77777777" w:rsidR="00931C00" w:rsidRDefault="00931C00" w:rsidP="00931C00">
      <w:pPr>
        <w:pStyle w:val="Heading2"/>
        <w:numPr>
          <w:ilvl w:val="0"/>
          <w:numId w:val="74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Definitions, Acronyms, and Abbreviations</w:t>
      </w:r>
    </w:p>
    <w:p w14:paraId="14A84B56" w14:textId="77777777" w:rsidR="00931C00" w:rsidRDefault="00931C00" w:rsidP="00931C00">
      <w:pPr>
        <w:pStyle w:val="Heading2"/>
        <w:ind w:left="720"/>
        <w:rPr>
          <w:rFonts w:ascii="Times New Roman" w:hAnsi="Times New Roman"/>
        </w:rPr>
      </w:pPr>
      <w:r>
        <w:rPr>
          <w:b w:val="0"/>
          <w:bCs/>
          <w:color w:val="000000"/>
        </w:rPr>
        <w:t>SDLC - Software Development Life Cycle</w:t>
      </w:r>
    </w:p>
    <w:p w14:paraId="175ED306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API - Application Programming Interface</w:t>
      </w:r>
    </w:p>
    <w:p w14:paraId="2BD24A2C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SDK - Software Development Kit</w:t>
      </w:r>
    </w:p>
    <w:p w14:paraId="3D744E47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GUI - Graphical User Interface</w:t>
      </w:r>
    </w:p>
    <w:p w14:paraId="31EBE0E5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TDD - Test Driven Development</w:t>
      </w:r>
    </w:p>
    <w:p w14:paraId="411F88A2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DB - Database</w:t>
      </w:r>
    </w:p>
    <w:p w14:paraId="71C987B7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Derivable - Tangible or intangible item that is delivered to a client or stakeholder as part of a project.</w:t>
      </w:r>
    </w:p>
    <w:p w14:paraId="5B6861A7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Sprint - A "sprint" is a set period during which specific work has to be completed and made ready for review. It's essentially a short, focused phase of development.</w:t>
      </w:r>
    </w:p>
    <w:p w14:paraId="4E772C58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Bug: An error, flaw, or unintended result in software.</w:t>
      </w:r>
    </w:p>
    <w:p w14:paraId="4CECFC4B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Deployment: The process of releasing a new feature, app, or update to the available infrastructure.</w:t>
      </w:r>
    </w:p>
    <w:p w14:paraId="3A97984C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Push/Pull: Sending or receiving changes to/from a remote repository in a version control system.</w:t>
      </w:r>
    </w:p>
    <w:p w14:paraId="64BA6749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Commit: A set of changes or edits saved to a version control system.</w:t>
      </w:r>
    </w:p>
    <w:p w14:paraId="5E1946E4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Branch: A separate line of development created in a version control system, which can later be merged back with the main line.</w:t>
      </w:r>
    </w:p>
    <w:p w14:paraId="0AC17DD6" w14:textId="77777777" w:rsidR="00931C00" w:rsidRDefault="00931C00" w:rsidP="00931C00">
      <w:pPr>
        <w:pStyle w:val="Heading2"/>
        <w:ind w:left="720"/>
      </w:pPr>
      <w:r>
        <w:rPr>
          <w:b w:val="0"/>
          <w:bCs/>
          <w:color w:val="000000"/>
        </w:rPr>
        <w:t>Framework: A platform for developing software applications. It provides a foundation on which software developers can build programs for a specific platform.</w:t>
      </w:r>
    </w:p>
    <w:p w14:paraId="3C052886" w14:textId="77777777" w:rsidR="00931C00" w:rsidRDefault="00931C00" w:rsidP="00931C00">
      <w:pPr>
        <w:pStyle w:val="Heading2"/>
        <w:numPr>
          <w:ilvl w:val="0"/>
          <w:numId w:val="75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References</w:t>
      </w:r>
    </w:p>
    <w:p w14:paraId="2CF075D9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Our </w:t>
      </w:r>
      <w:proofErr w:type="spellStart"/>
      <w:r>
        <w:rPr>
          <w:color w:val="000000"/>
          <w:sz w:val="20"/>
          <w:szCs w:val="20"/>
        </w:rPr>
        <w:t>Github</w:t>
      </w:r>
      <w:proofErr w:type="spellEnd"/>
    </w:p>
    <w:p w14:paraId="1FE5BF28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EECS 348: Term Project in C++</w:t>
      </w:r>
    </w:p>
    <w:p w14:paraId="4BE31349" w14:textId="77777777" w:rsidR="00931C00" w:rsidRDefault="00931C00" w:rsidP="00931C00">
      <w:pPr>
        <w:pStyle w:val="Heading2"/>
        <w:numPr>
          <w:ilvl w:val="0"/>
          <w:numId w:val="76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Overview</w:t>
      </w:r>
    </w:p>
    <w:p w14:paraId="6167A25F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This document contains the plan to make the Arithmetic Expression Evaluator and is organized as such.</w:t>
      </w:r>
    </w:p>
    <w:p w14:paraId="5FCD01F5" w14:textId="77777777" w:rsidR="00931C00" w:rsidRDefault="00931C00" w:rsidP="00931C00">
      <w:pPr>
        <w:pStyle w:val="Heading1"/>
        <w:numPr>
          <w:ilvl w:val="0"/>
          <w:numId w:val="78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lastRenderedPageBreak/>
        <w:t>Overall Description</w:t>
      </w:r>
    </w:p>
    <w:p w14:paraId="56D0FFF9" w14:textId="77777777" w:rsidR="00931C00" w:rsidRDefault="00931C00" w:rsidP="00931C00">
      <w:pPr>
        <w:pStyle w:val="Heading2"/>
        <w:numPr>
          <w:ilvl w:val="1"/>
          <w:numId w:val="77"/>
        </w:numPr>
        <w:tabs>
          <w:tab w:val="clear" w:pos="1440"/>
        </w:tabs>
        <w:ind w:left="36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Product perspective</w:t>
      </w:r>
    </w:p>
    <w:p w14:paraId="2AF8E9D8" w14:textId="77777777" w:rsidR="00931C00" w:rsidRDefault="00931C00" w:rsidP="00931C00">
      <w:pPr>
        <w:pStyle w:val="Heading3"/>
        <w:numPr>
          <w:ilvl w:val="2"/>
          <w:numId w:val="77"/>
        </w:numPr>
        <w:tabs>
          <w:tab w:val="clear" w:pos="2160"/>
        </w:tabs>
        <w:ind w:left="360"/>
        <w:textAlignment w:val="baseline"/>
        <w:rPr>
          <w:rFonts w:ascii="Times New Roman" w:hAnsi="Times New Roman"/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System Interfaces</w:t>
      </w:r>
    </w:p>
    <w:p w14:paraId="2A2FDD02" w14:textId="77777777" w:rsidR="00931C00" w:rsidRDefault="00931C00" w:rsidP="00931C00">
      <w:pPr>
        <w:pStyle w:val="Heading3"/>
        <w:numPr>
          <w:ilvl w:val="2"/>
          <w:numId w:val="77"/>
        </w:numPr>
        <w:tabs>
          <w:tab w:val="clear" w:pos="2160"/>
        </w:tabs>
        <w:ind w:left="360"/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User Interfaces</w:t>
      </w:r>
    </w:p>
    <w:p w14:paraId="093E71E4" w14:textId="77777777" w:rsidR="00931C00" w:rsidRDefault="00931C00" w:rsidP="00931C00">
      <w:pPr>
        <w:pStyle w:val="Heading3"/>
        <w:numPr>
          <w:ilvl w:val="2"/>
          <w:numId w:val="77"/>
        </w:numPr>
        <w:tabs>
          <w:tab w:val="clear" w:pos="2160"/>
        </w:tabs>
        <w:ind w:left="360"/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Hardware Interfaces</w:t>
      </w:r>
    </w:p>
    <w:p w14:paraId="3BA3FB57" w14:textId="77777777" w:rsidR="00931C00" w:rsidRDefault="00931C00" w:rsidP="00931C00">
      <w:pPr>
        <w:pStyle w:val="Heading3"/>
        <w:numPr>
          <w:ilvl w:val="2"/>
          <w:numId w:val="77"/>
        </w:numPr>
        <w:tabs>
          <w:tab w:val="clear" w:pos="2160"/>
        </w:tabs>
        <w:ind w:left="360"/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Software Interfaces</w:t>
      </w:r>
    </w:p>
    <w:p w14:paraId="1CEE0556" w14:textId="77777777" w:rsidR="00931C00" w:rsidRDefault="00931C00" w:rsidP="00931C00">
      <w:pPr>
        <w:pStyle w:val="Heading3"/>
        <w:numPr>
          <w:ilvl w:val="2"/>
          <w:numId w:val="77"/>
        </w:numPr>
        <w:tabs>
          <w:tab w:val="clear" w:pos="2160"/>
        </w:tabs>
        <w:ind w:left="360"/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Communication Interfaces</w:t>
      </w:r>
    </w:p>
    <w:p w14:paraId="724F67B7" w14:textId="77777777" w:rsidR="00931C00" w:rsidRDefault="00931C00" w:rsidP="00931C00">
      <w:pPr>
        <w:pStyle w:val="Heading3"/>
        <w:numPr>
          <w:ilvl w:val="2"/>
          <w:numId w:val="77"/>
        </w:numPr>
        <w:tabs>
          <w:tab w:val="clear" w:pos="2160"/>
        </w:tabs>
        <w:ind w:left="360"/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Memory Constraints</w:t>
      </w:r>
    </w:p>
    <w:p w14:paraId="6B4ACF83" w14:textId="77777777" w:rsidR="00931C00" w:rsidRDefault="00931C00" w:rsidP="00931C00">
      <w:pPr>
        <w:pStyle w:val="Heading3"/>
        <w:numPr>
          <w:ilvl w:val="2"/>
          <w:numId w:val="77"/>
        </w:numPr>
        <w:tabs>
          <w:tab w:val="clear" w:pos="2160"/>
        </w:tabs>
        <w:ind w:left="360"/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Operations</w:t>
      </w:r>
    </w:p>
    <w:p w14:paraId="3007D47E" w14:textId="77777777" w:rsidR="00931C00" w:rsidRDefault="00931C00" w:rsidP="00931C00">
      <w:pPr>
        <w:pStyle w:val="Heading2"/>
        <w:numPr>
          <w:ilvl w:val="1"/>
          <w:numId w:val="77"/>
        </w:numPr>
        <w:tabs>
          <w:tab w:val="clear" w:pos="1440"/>
        </w:tabs>
        <w:ind w:left="36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Product functions</w:t>
      </w:r>
    </w:p>
    <w:p w14:paraId="376FC203" w14:textId="77777777" w:rsidR="00931C00" w:rsidRDefault="00931C00" w:rsidP="00931C00">
      <w:pPr>
        <w:pStyle w:val="Heading2"/>
        <w:numPr>
          <w:ilvl w:val="1"/>
          <w:numId w:val="77"/>
        </w:numPr>
        <w:tabs>
          <w:tab w:val="clear" w:pos="1440"/>
        </w:tabs>
        <w:ind w:left="36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User characteristics</w:t>
      </w:r>
    </w:p>
    <w:p w14:paraId="5572B791" w14:textId="77777777" w:rsidR="00931C00" w:rsidRDefault="00931C00" w:rsidP="00931C00">
      <w:pPr>
        <w:pStyle w:val="Heading2"/>
        <w:numPr>
          <w:ilvl w:val="1"/>
          <w:numId w:val="77"/>
        </w:numPr>
        <w:tabs>
          <w:tab w:val="clear" w:pos="1440"/>
        </w:tabs>
        <w:ind w:left="36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Constraints</w:t>
      </w:r>
    </w:p>
    <w:p w14:paraId="2CF924A5" w14:textId="77777777" w:rsidR="00931C00" w:rsidRDefault="00931C00" w:rsidP="00931C00">
      <w:pPr>
        <w:pStyle w:val="Heading2"/>
        <w:numPr>
          <w:ilvl w:val="1"/>
          <w:numId w:val="77"/>
        </w:numPr>
        <w:tabs>
          <w:tab w:val="clear" w:pos="1440"/>
        </w:tabs>
        <w:ind w:left="36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Assumptions and dependencies</w:t>
      </w:r>
    </w:p>
    <w:p w14:paraId="6CFFA827" w14:textId="77777777" w:rsidR="00931C00" w:rsidRDefault="00931C00" w:rsidP="00931C00">
      <w:pPr>
        <w:pStyle w:val="Heading2"/>
        <w:numPr>
          <w:ilvl w:val="1"/>
          <w:numId w:val="77"/>
        </w:numPr>
        <w:tabs>
          <w:tab w:val="clear" w:pos="1440"/>
        </w:tabs>
        <w:ind w:left="36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Requirements subsets</w:t>
      </w:r>
    </w:p>
    <w:p w14:paraId="26E2D4AF" w14:textId="77777777" w:rsidR="00931C00" w:rsidRDefault="00931C00" w:rsidP="00931C00">
      <w:r>
        <w:br/>
      </w:r>
    </w:p>
    <w:p w14:paraId="6706026E" w14:textId="77777777" w:rsidR="00931C00" w:rsidRDefault="00931C00" w:rsidP="00931C00">
      <w:pPr>
        <w:pStyle w:val="Heading1"/>
        <w:numPr>
          <w:ilvl w:val="0"/>
          <w:numId w:val="80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Specific Requirements </w:t>
      </w:r>
    </w:p>
    <w:p w14:paraId="6C983363" w14:textId="77777777" w:rsidR="00931C00" w:rsidRDefault="00931C00" w:rsidP="00931C00">
      <w:pPr>
        <w:pStyle w:val="Heading2"/>
        <w:numPr>
          <w:ilvl w:val="1"/>
          <w:numId w:val="79"/>
        </w:numPr>
        <w:tabs>
          <w:tab w:val="clear" w:pos="1440"/>
          <w:tab w:val="num" w:pos="360"/>
        </w:tabs>
        <w:ind w:left="36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Functionality</w:t>
      </w:r>
    </w:p>
    <w:p w14:paraId="25F85FB7" w14:textId="77777777" w:rsidR="00931C00" w:rsidRDefault="00931C00" w:rsidP="00931C00">
      <w:pPr>
        <w:pStyle w:val="NormalWeb"/>
        <w:numPr>
          <w:ilvl w:val="2"/>
          <w:numId w:val="79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Handling the input from the user</w:t>
      </w:r>
    </w:p>
    <w:p w14:paraId="447CC7F9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This system prompts the user for input through the console then waits for the input. Once the user inputs the string this system will format it in a way that the verifying system can evaluate it for errors.</w:t>
      </w:r>
    </w:p>
    <w:p w14:paraId="021062CB" w14:textId="77777777" w:rsidR="00931C00" w:rsidRDefault="00931C00" w:rsidP="00931C00">
      <w:pPr>
        <w:pStyle w:val="Heading3"/>
        <w:numPr>
          <w:ilvl w:val="0"/>
          <w:numId w:val="81"/>
        </w:numPr>
        <w:tabs>
          <w:tab w:val="num" w:pos="360"/>
        </w:tabs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Verifying the input to be complete </w:t>
      </w:r>
    </w:p>
    <w:p w14:paraId="49AAB639" w14:textId="77777777" w:rsidR="00931C00" w:rsidRDefault="00931C00" w:rsidP="00931C0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 xml:space="preserve">This system will check the input to make sure that there is no letters or </w:t>
      </w:r>
      <w:proofErr w:type="spellStart"/>
      <w:r>
        <w:rPr>
          <w:color w:val="000000"/>
          <w:sz w:val="20"/>
          <w:szCs w:val="20"/>
        </w:rPr>
        <w:t>non arithmetic</w:t>
      </w:r>
      <w:proofErr w:type="spellEnd"/>
      <w:r>
        <w:rPr>
          <w:color w:val="000000"/>
          <w:sz w:val="20"/>
          <w:szCs w:val="20"/>
        </w:rPr>
        <w:t xml:space="preserve"> characters </w:t>
      </w:r>
    </w:p>
    <w:p w14:paraId="351D968E" w14:textId="77777777" w:rsidR="00931C00" w:rsidRDefault="00931C00" w:rsidP="00931C00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Parenthesis Handler</w:t>
      </w:r>
    </w:p>
    <w:p w14:paraId="4B259B01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Will take in the input and evaluate the parenthesis and do the required arithmetic within the parenthesis</w:t>
      </w:r>
    </w:p>
    <w:p w14:paraId="7CB851E5" w14:textId="77777777" w:rsidR="00931C00" w:rsidRDefault="00931C00" w:rsidP="00931C00">
      <w:pPr>
        <w:pStyle w:val="Heading3"/>
        <w:numPr>
          <w:ilvl w:val="0"/>
          <w:numId w:val="83"/>
        </w:numPr>
        <w:tabs>
          <w:tab w:val="num" w:pos="360"/>
        </w:tabs>
        <w:textAlignment w:val="baseline"/>
        <w:rPr>
          <w:color w:val="000000"/>
        </w:rPr>
      </w:pPr>
      <w:r>
        <w:rPr>
          <w:rFonts w:cs="Arial"/>
          <w:b/>
          <w:bCs/>
          <w:i w:val="0"/>
          <w:iCs/>
          <w:color w:val="000000"/>
        </w:rPr>
        <w:t>Arithmetic Evaluator</w:t>
      </w:r>
    </w:p>
    <w:p w14:paraId="462ACAE8" w14:textId="77777777" w:rsidR="00931C00" w:rsidRDefault="00931C00" w:rsidP="00931C0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</w:rPr>
        <w:t>System to output the correct evaluate system</w:t>
      </w:r>
    </w:p>
    <w:p w14:paraId="72B704EA" w14:textId="77777777" w:rsidR="00931C00" w:rsidRDefault="00931C00" w:rsidP="00931C00">
      <w:pPr>
        <w:pStyle w:val="Heading2"/>
        <w:numPr>
          <w:ilvl w:val="0"/>
          <w:numId w:val="84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Use-Case Specifications</w:t>
      </w:r>
    </w:p>
    <w:p w14:paraId="72446EA7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User interact with command console and input arithmetic expression</w:t>
      </w:r>
    </w:p>
    <w:p w14:paraId="4656015E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  <w:u w:val="single"/>
        </w:rPr>
        <w:t>Use Case 1:</w:t>
      </w:r>
    </w:p>
    <w:p w14:paraId="6C7F40FF" w14:textId="77777777" w:rsidR="00931C00" w:rsidRDefault="00931C00" w:rsidP="00931C00"/>
    <w:p w14:paraId="68ED6C46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>Main Flow:</w:t>
      </w:r>
    </w:p>
    <w:p w14:paraId="775F9A29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1.User inputs a simple arithmetic expression (e.g., 5 + 3).</w:t>
      </w:r>
    </w:p>
    <w:p w14:paraId="29AA03D8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2.The system validates the expression.</w:t>
      </w:r>
    </w:p>
    <w:p w14:paraId="7A622D23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3.The system evaluates the expression.</w:t>
      </w:r>
    </w:p>
    <w:p w14:paraId="236A9659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4. The system displays the result to the user (e.g., 8).</w:t>
      </w:r>
    </w:p>
    <w:p w14:paraId="4B1686E9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u w:val="single"/>
        </w:rPr>
        <w:t>Extensions:</w:t>
      </w:r>
    </w:p>
    <w:p w14:paraId="3A42636C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2a. If the input expression is invalid, the system displays an error message.</w:t>
      </w:r>
    </w:p>
    <w:p w14:paraId="1FED0AB7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lastRenderedPageBreak/>
        <w:t>3a. If the evaluation encounters an error (like divide by zero), the system displays an appropriate error message.</w:t>
      </w:r>
    </w:p>
    <w:p w14:paraId="63C0D835" w14:textId="77777777" w:rsidR="00931C00" w:rsidRDefault="00931C00" w:rsidP="00931C00">
      <w:pPr>
        <w:spacing w:after="240"/>
      </w:pPr>
    </w:p>
    <w:p w14:paraId="78335F43" w14:textId="77777777" w:rsidR="00931C00" w:rsidRDefault="00931C00" w:rsidP="00931C00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0"/>
          <w:szCs w:val="20"/>
          <w:u w:val="single"/>
        </w:rPr>
        <w:t>Postconditions</w:t>
      </w:r>
      <w:r>
        <w:rPr>
          <w:color w:val="000000"/>
          <w:sz w:val="20"/>
          <w:szCs w:val="20"/>
        </w:rPr>
        <w:t>: The correct result is displayed and the system is ready for another input.</w:t>
      </w:r>
    </w:p>
    <w:p w14:paraId="65DA90C3" w14:textId="77777777" w:rsidR="00931C00" w:rsidRDefault="00931C00" w:rsidP="00931C00">
      <w:r>
        <w:br/>
      </w:r>
    </w:p>
    <w:p w14:paraId="0CF079C3" w14:textId="77777777" w:rsidR="00931C00" w:rsidRDefault="00931C00" w:rsidP="00931C00">
      <w:pPr>
        <w:pStyle w:val="Heading2"/>
        <w:numPr>
          <w:ilvl w:val="0"/>
          <w:numId w:val="85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Supplementary Requirements </w:t>
      </w:r>
    </w:p>
    <w:p w14:paraId="007BD70E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Non-functional requirements:</w:t>
      </w:r>
    </w:p>
    <w:p w14:paraId="29F5E3D1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Ability for the program to accept extra parenthesis, use of symbols with no purpose, invalid characters, missing operator</w:t>
      </w:r>
    </w:p>
    <w:p w14:paraId="59319773" w14:textId="77777777" w:rsidR="00931C00" w:rsidRDefault="00931C00" w:rsidP="00931C00"/>
    <w:p w14:paraId="5E8C09E7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Big O: The evaluator should return results in less than X milliseconds for standard arithmetic expressions.</w:t>
      </w:r>
    </w:p>
    <w:p w14:paraId="3D64D376" w14:textId="77777777" w:rsidR="00931C00" w:rsidRDefault="00931C00" w:rsidP="00931C00"/>
    <w:p w14:paraId="601128F6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Error Handling: The system should detect and handle divide-by-zero scenarios gracefully. The system should handle and inform the user of mathematical errors, such as taking the root of a negative number.</w:t>
      </w:r>
    </w:p>
    <w:p w14:paraId="0D5D5012" w14:textId="77777777" w:rsidR="00931C00" w:rsidRDefault="00931C00" w:rsidP="00931C00"/>
    <w:p w14:paraId="4FD568D4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Testing: A comprehensive testing strategy should be in place, covering unit tests, integration tests, and end-to-end tests. Performance and stress testing should be conducted to ensure the system can handle peak loads.</w:t>
      </w:r>
    </w:p>
    <w:p w14:paraId="49235FE3" w14:textId="77777777" w:rsidR="00931C00" w:rsidRDefault="00931C00" w:rsidP="00931C00"/>
    <w:p w14:paraId="6D225D41" w14:textId="77777777" w:rsidR="00931C00" w:rsidRDefault="00931C00" w:rsidP="00931C00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0"/>
          <w:szCs w:val="20"/>
        </w:rPr>
        <w:t>Documentation: End-user documentation should be available, explaining how to use the arithmetic evaluator. Developer documentation should be detailed, including the system's architecture, data flow, and more.</w:t>
      </w:r>
    </w:p>
    <w:p w14:paraId="5A6085FD" w14:textId="77777777" w:rsidR="00931C00" w:rsidRDefault="00931C00" w:rsidP="00931C00">
      <w:r>
        <w:br/>
      </w:r>
    </w:p>
    <w:p w14:paraId="44013305" w14:textId="77777777" w:rsidR="00931C00" w:rsidRDefault="00931C00" w:rsidP="00931C00">
      <w:pPr>
        <w:pStyle w:val="Heading1"/>
        <w:numPr>
          <w:ilvl w:val="0"/>
          <w:numId w:val="86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Classification of Functional Requirements</w:t>
      </w:r>
    </w:p>
    <w:p w14:paraId="7D0F272C" w14:textId="77777777" w:rsidR="00931C00" w:rsidRDefault="00931C00" w:rsidP="00931C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907"/>
      </w:tblGrid>
      <w:tr w:rsidR="00931C00" w14:paraId="02664066" w14:textId="77777777" w:rsidTr="00931C00">
        <w:trPr>
          <w:trHeight w:val="4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5EB374" w14:textId="77777777" w:rsidR="00931C00" w:rsidRDefault="00931C00">
            <w:pPr>
              <w:pStyle w:val="NormalWeb"/>
              <w:spacing w:before="120" w:beforeAutospacing="0" w:after="12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Functionality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173558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</w:tr>
      <w:tr w:rsidR="00931C00" w14:paraId="5ECBF476" w14:textId="77777777" w:rsidTr="00931C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7C12AD9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Handling the input from the 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959D9A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931C00" w14:paraId="76635F3D" w14:textId="77777777" w:rsidTr="00931C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6E32B3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Verifying the input to be complete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9BE315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931C00" w14:paraId="212B2D17" w14:textId="77777777" w:rsidTr="00931C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49935B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Parenthesis Handler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A6EEFC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Desirable</w:t>
            </w:r>
          </w:p>
        </w:tc>
      </w:tr>
      <w:tr w:rsidR="00931C00" w14:paraId="2D026A16" w14:textId="77777777" w:rsidTr="00931C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06D8248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Arithmetic Evaluator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2BBD1A" w14:textId="77777777" w:rsidR="00931C00" w:rsidRDefault="00931C0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</w:tbl>
    <w:p w14:paraId="50AC8716" w14:textId="77777777" w:rsidR="00931C00" w:rsidRDefault="00931C00" w:rsidP="00931C00">
      <w:r>
        <w:br/>
      </w:r>
    </w:p>
    <w:p w14:paraId="05C74092" w14:textId="77777777" w:rsidR="00931C00" w:rsidRDefault="00931C00" w:rsidP="00931C00">
      <w:pPr>
        <w:pStyle w:val="Heading1"/>
        <w:numPr>
          <w:ilvl w:val="0"/>
          <w:numId w:val="87"/>
        </w:numPr>
        <w:tabs>
          <w:tab w:val="num" w:pos="360"/>
        </w:tabs>
        <w:textAlignment w:val="baseline"/>
        <w:rPr>
          <w:rFonts w:cs="Arial"/>
          <w:color w:val="000000"/>
        </w:rPr>
      </w:pPr>
      <w:r>
        <w:rPr>
          <w:rFonts w:cs="Arial"/>
          <w:color w:val="000000"/>
          <w:szCs w:val="24"/>
        </w:rPr>
        <w:t>Appendices</w:t>
      </w:r>
    </w:p>
    <w:p w14:paraId="4804D1E4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None to note.</w:t>
      </w:r>
    </w:p>
    <w:p w14:paraId="7BF50226" w14:textId="77777777" w:rsidR="00931C00" w:rsidRDefault="00931C00" w:rsidP="00931C00">
      <w:pPr>
        <w:pStyle w:val="Heading1"/>
      </w:pPr>
      <w:r>
        <w:rPr>
          <w:rFonts w:cs="Arial"/>
          <w:color w:val="000000"/>
          <w:szCs w:val="24"/>
        </w:rPr>
        <w:t>Appendix A: Glossary of Terms:</w:t>
      </w:r>
    </w:p>
    <w:p w14:paraId="01606258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Arithmetic Expression: A mathematical sentence consisting of two numbers, a mathematical operation, and a result.</w:t>
      </w:r>
    </w:p>
    <w:p w14:paraId="69A98B3B" w14:textId="77777777" w:rsidR="00931C00" w:rsidRDefault="00931C00" w:rsidP="00931C00"/>
    <w:p w14:paraId="284F384B" w14:textId="77777777" w:rsidR="00931C00" w:rsidRDefault="00931C00" w:rsidP="00931C0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>Appendix B: Error Messages and Troubleshooting Guide</w:t>
      </w:r>
    </w:p>
    <w:p w14:paraId="022F5CBB" w14:textId="77777777" w:rsidR="00931C00" w:rsidRDefault="00931C00" w:rsidP="00931C00"/>
    <w:p w14:paraId="4422836D" w14:textId="657C27C7" w:rsidR="00464E62" w:rsidRPr="00F17758" w:rsidRDefault="00931C00" w:rsidP="00DE5CC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6"/>
          <w:szCs w:val="26"/>
        </w:rPr>
        <w:t>Appendix C: Credits/ Acknowledgements</w:t>
      </w:r>
    </w:p>
    <w:sectPr w:rsidR="00464E62" w:rsidRPr="00F1775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2223" w14:textId="77777777" w:rsidR="00BE770D" w:rsidRDefault="00BE770D">
      <w:pPr>
        <w:spacing w:line="240" w:lineRule="auto"/>
      </w:pPr>
      <w:r>
        <w:separator/>
      </w:r>
    </w:p>
  </w:endnote>
  <w:endnote w:type="continuationSeparator" w:id="0">
    <w:p w14:paraId="5327EBCF" w14:textId="77777777" w:rsidR="00BE770D" w:rsidRDefault="00BE7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1B73" w14:textId="77777777" w:rsidR="00464E62" w:rsidRDefault="00464E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9EECE" w14:textId="77777777" w:rsidR="00464E62" w:rsidRDefault="00464E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603B" w14:textId="77777777" w:rsidR="00931C00" w:rsidRDefault="00931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4E62" w14:paraId="052B1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EF3DB" w14:textId="77777777" w:rsidR="00464E62" w:rsidRDefault="00464E6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3E1B28" w14:textId="61101D76" w:rsidR="00464E62" w:rsidRDefault="00464E62">
          <w:pPr>
            <w:jc w:val="center"/>
          </w:pPr>
          <w:r>
            <w:sym w:font="Symbol" w:char="F0D3"/>
          </w:r>
          <w:fldSimple w:instr=" DOCPROPERTY &quot;Company&quot;  \* MERGEFORMAT ">
            <w:r w:rsidR="002D3F4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1C0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4BE74" w14:textId="77777777" w:rsidR="00464E62" w:rsidRDefault="00464E6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775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0485FA9" w14:textId="77777777" w:rsidR="00464E62" w:rsidRDefault="00464E6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3F85" w14:textId="77777777" w:rsidR="00464E62" w:rsidRDefault="00464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461B" w14:textId="77777777" w:rsidR="00BE770D" w:rsidRDefault="00BE770D">
      <w:pPr>
        <w:spacing w:line="240" w:lineRule="auto"/>
      </w:pPr>
      <w:r>
        <w:separator/>
      </w:r>
    </w:p>
  </w:footnote>
  <w:footnote w:type="continuationSeparator" w:id="0">
    <w:p w14:paraId="71D61548" w14:textId="77777777" w:rsidR="00BE770D" w:rsidRDefault="00BE77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766" w14:textId="1838502F" w:rsidR="00464E62" w:rsidRDefault="00464E62">
    <w:pPr>
      <w:rPr>
        <w:sz w:val="24"/>
      </w:rPr>
    </w:pPr>
  </w:p>
  <w:p w14:paraId="23AD3C2B" w14:textId="77777777" w:rsidR="00464E62" w:rsidRDefault="00464E62">
    <w:pPr>
      <w:pBdr>
        <w:top w:val="single" w:sz="6" w:space="1" w:color="auto"/>
      </w:pBdr>
      <w:rPr>
        <w:sz w:val="24"/>
      </w:rPr>
    </w:pPr>
  </w:p>
  <w:p w14:paraId="22D70F07" w14:textId="77777777" w:rsidR="00931C00" w:rsidRDefault="00931C00" w:rsidP="00931C00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proofErr w:type="spellStart"/>
    <w:r>
      <w:rPr>
        <w:rFonts w:ascii="Arial" w:hAnsi="Arial" w:cs="Arial"/>
        <w:b/>
        <w:bCs/>
        <w:color w:val="000000"/>
        <w:sz w:val="36"/>
        <w:szCs w:val="36"/>
      </w:rPr>
      <w:t>TechFusion</w:t>
    </w:r>
    <w:proofErr w:type="spellEnd"/>
    <w:r>
      <w:rPr>
        <w:rFonts w:ascii="Arial" w:hAnsi="Arial" w:cs="Arial"/>
        <w:b/>
        <w:bCs/>
        <w:color w:val="000000"/>
        <w:sz w:val="36"/>
        <w:szCs w:val="36"/>
      </w:rPr>
      <w:t xml:space="preserve"> Innovations (</w:t>
    </w:r>
    <w:r>
      <w:rPr>
        <w:rFonts w:ascii="Arial" w:hAnsi="Arial" w:cs="Arial"/>
        <w:b/>
        <w:bCs/>
        <w:i/>
        <w:iCs/>
        <w:color w:val="000000"/>
        <w:sz w:val="36"/>
        <w:szCs w:val="36"/>
      </w:rPr>
      <w:t>TFI</w:t>
    </w:r>
    <w:r>
      <w:rPr>
        <w:rFonts w:ascii="Arial" w:hAnsi="Arial" w:cs="Arial"/>
        <w:b/>
        <w:bCs/>
        <w:color w:val="000000"/>
        <w:sz w:val="36"/>
        <w:szCs w:val="36"/>
      </w:rPr>
      <w:t>)</w:t>
    </w:r>
  </w:p>
  <w:p w14:paraId="75D0125F" w14:textId="77777777" w:rsidR="00464E62" w:rsidRDefault="00464E62">
    <w:pPr>
      <w:pBdr>
        <w:bottom w:val="single" w:sz="6" w:space="1" w:color="auto"/>
      </w:pBdr>
      <w:jc w:val="right"/>
      <w:rPr>
        <w:sz w:val="24"/>
      </w:rPr>
    </w:pPr>
  </w:p>
  <w:p w14:paraId="4A5DB4E1" w14:textId="77777777" w:rsidR="00464E62" w:rsidRDefault="00464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649C" w14:textId="77777777" w:rsidR="00931C00" w:rsidRDefault="00931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4E62" w14:paraId="40F5EFE0" w14:textId="77777777">
      <w:tc>
        <w:tcPr>
          <w:tcW w:w="6379" w:type="dxa"/>
        </w:tcPr>
        <w:p w14:paraId="530BF40F" w14:textId="77777777" w:rsidR="00464E62" w:rsidRDefault="00000000">
          <w:fldSimple w:instr=" SUBJECT  \* MERGEFORMAT ">
            <w:r w:rsidR="002D3F44">
              <w:t>&lt;Project Name&gt;</w:t>
            </w:r>
          </w:fldSimple>
        </w:p>
      </w:tc>
      <w:tc>
        <w:tcPr>
          <w:tcW w:w="3179" w:type="dxa"/>
        </w:tcPr>
        <w:p w14:paraId="0C9EBE44" w14:textId="77777777" w:rsidR="00464E62" w:rsidRDefault="00464E6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64E62" w14:paraId="60808DE8" w14:textId="77777777">
      <w:tc>
        <w:tcPr>
          <w:tcW w:w="6379" w:type="dxa"/>
        </w:tcPr>
        <w:p w14:paraId="36002E8E" w14:textId="77777777" w:rsidR="00464E62" w:rsidRDefault="00000000">
          <w:fldSimple w:instr=" TITLE  \* MERGEFORMAT ">
            <w:r w:rsidR="002D3F44">
              <w:t>Software Requirements Specifications</w:t>
            </w:r>
          </w:fldSimple>
        </w:p>
      </w:tc>
      <w:tc>
        <w:tcPr>
          <w:tcW w:w="3179" w:type="dxa"/>
        </w:tcPr>
        <w:p w14:paraId="4006D0AF" w14:textId="77777777" w:rsidR="00464E62" w:rsidRDefault="00464E62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464E62" w14:paraId="709F667A" w14:textId="77777777">
      <w:tc>
        <w:tcPr>
          <w:tcW w:w="9558" w:type="dxa"/>
          <w:gridSpan w:val="2"/>
        </w:tcPr>
        <w:p w14:paraId="3ED0F04C" w14:textId="77777777" w:rsidR="00464E62" w:rsidRDefault="00464E62">
          <w:r>
            <w:t>&lt;document identifier&gt;</w:t>
          </w:r>
        </w:p>
      </w:tc>
    </w:tr>
  </w:tbl>
  <w:p w14:paraId="2E2B527A" w14:textId="77777777" w:rsidR="00464E62" w:rsidRDefault="00464E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B666" w14:textId="77777777" w:rsidR="00464E62" w:rsidRDefault="00464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2A0AD5"/>
    <w:multiLevelType w:val="multilevel"/>
    <w:tmpl w:val="790AD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B903D1"/>
    <w:multiLevelType w:val="multilevel"/>
    <w:tmpl w:val="54E8A1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A09A2"/>
    <w:multiLevelType w:val="multilevel"/>
    <w:tmpl w:val="956E19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7F1929"/>
    <w:multiLevelType w:val="multilevel"/>
    <w:tmpl w:val="02C0C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4074A2"/>
    <w:multiLevelType w:val="multilevel"/>
    <w:tmpl w:val="61D6B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18F36322"/>
    <w:multiLevelType w:val="multilevel"/>
    <w:tmpl w:val="ACDC0F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12A8B"/>
    <w:multiLevelType w:val="multilevel"/>
    <w:tmpl w:val="85988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8A509A"/>
    <w:multiLevelType w:val="multilevel"/>
    <w:tmpl w:val="DF9298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469D0"/>
    <w:multiLevelType w:val="multilevel"/>
    <w:tmpl w:val="5ED8F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1C0DD0"/>
    <w:multiLevelType w:val="multilevel"/>
    <w:tmpl w:val="1C30D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616983"/>
    <w:multiLevelType w:val="multilevel"/>
    <w:tmpl w:val="05641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CE4946"/>
    <w:multiLevelType w:val="multilevel"/>
    <w:tmpl w:val="A50ADA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9AB40F1"/>
    <w:multiLevelType w:val="multilevel"/>
    <w:tmpl w:val="2F6A45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2C29635C"/>
    <w:multiLevelType w:val="multilevel"/>
    <w:tmpl w:val="1F8C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D7E0965"/>
    <w:multiLevelType w:val="multilevel"/>
    <w:tmpl w:val="1D3CFF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C42AB3"/>
    <w:multiLevelType w:val="multilevel"/>
    <w:tmpl w:val="818C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E22CC6"/>
    <w:multiLevelType w:val="multilevel"/>
    <w:tmpl w:val="C4185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1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B7221E8"/>
    <w:multiLevelType w:val="multilevel"/>
    <w:tmpl w:val="CE60F3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0C439CD"/>
    <w:multiLevelType w:val="multilevel"/>
    <w:tmpl w:val="6BBA38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5346144"/>
    <w:multiLevelType w:val="multilevel"/>
    <w:tmpl w:val="8E12AB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2E7199"/>
    <w:multiLevelType w:val="multilevel"/>
    <w:tmpl w:val="92ECDC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D52B0D"/>
    <w:multiLevelType w:val="multilevel"/>
    <w:tmpl w:val="98D81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600FF0"/>
    <w:multiLevelType w:val="multilevel"/>
    <w:tmpl w:val="5D9A59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8E4BE0"/>
    <w:multiLevelType w:val="multilevel"/>
    <w:tmpl w:val="17465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6962A1"/>
    <w:multiLevelType w:val="hybridMultilevel"/>
    <w:tmpl w:val="EB34D1CC"/>
    <w:lvl w:ilvl="0" w:tplc="1F5ED464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4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332D86"/>
    <w:multiLevelType w:val="multilevel"/>
    <w:tmpl w:val="3E4C6F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74484BBA"/>
    <w:multiLevelType w:val="multilevel"/>
    <w:tmpl w:val="DE1C9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76824B1"/>
    <w:multiLevelType w:val="multilevel"/>
    <w:tmpl w:val="AE1CF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05144E"/>
    <w:multiLevelType w:val="multilevel"/>
    <w:tmpl w:val="358EDE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851AD7"/>
    <w:multiLevelType w:val="multilevel"/>
    <w:tmpl w:val="AD26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00951716">
    <w:abstractNumId w:val="0"/>
  </w:num>
  <w:num w:numId="2" w16cid:durableId="1977642738">
    <w:abstractNumId w:val="28"/>
  </w:num>
  <w:num w:numId="3" w16cid:durableId="133063116">
    <w:abstractNumId w:val="55"/>
  </w:num>
  <w:num w:numId="4" w16cid:durableId="614676279">
    <w:abstractNumId w:val="37"/>
  </w:num>
  <w:num w:numId="5" w16cid:durableId="2134051340">
    <w:abstractNumId w:val="35"/>
  </w:num>
  <w:num w:numId="6" w16cid:durableId="4717990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2555179">
    <w:abstractNumId w:val="2"/>
  </w:num>
  <w:num w:numId="8" w16cid:durableId="1658069430">
    <w:abstractNumId w:val="51"/>
  </w:num>
  <w:num w:numId="9" w16cid:durableId="1894076237">
    <w:abstractNumId w:val="5"/>
  </w:num>
  <w:num w:numId="10" w16cid:durableId="2132553306">
    <w:abstractNumId w:val="29"/>
  </w:num>
  <w:num w:numId="11" w16cid:durableId="2114132868">
    <w:abstractNumId w:val="27"/>
  </w:num>
  <w:num w:numId="12" w16cid:durableId="1162895873">
    <w:abstractNumId w:val="49"/>
  </w:num>
  <w:num w:numId="13" w16cid:durableId="324743573">
    <w:abstractNumId w:val="26"/>
  </w:num>
  <w:num w:numId="14" w16cid:durableId="1539051147">
    <w:abstractNumId w:val="10"/>
  </w:num>
  <w:num w:numId="15" w16cid:durableId="732969655">
    <w:abstractNumId w:val="48"/>
  </w:num>
  <w:num w:numId="16" w16cid:durableId="925263170">
    <w:abstractNumId w:val="33"/>
  </w:num>
  <w:num w:numId="17" w16cid:durableId="1316377050">
    <w:abstractNumId w:val="19"/>
  </w:num>
  <w:num w:numId="18" w16cid:durableId="1430390954">
    <w:abstractNumId w:val="32"/>
  </w:num>
  <w:num w:numId="19" w16cid:durableId="6178743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72456768">
    <w:abstractNumId w:val="22"/>
  </w:num>
  <w:num w:numId="21" w16cid:durableId="1506090820">
    <w:abstractNumId w:val="46"/>
  </w:num>
  <w:num w:numId="22" w16cid:durableId="527568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6793592">
    <w:abstractNumId w:val="33"/>
  </w:num>
  <w:num w:numId="24" w16cid:durableId="1966887923">
    <w:abstractNumId w:val="19"/>
  </w:num>
  <w:num w:numId="25" w16cid:durableId="1763180813">
    <w:abstractNumId w:val="32"/>
  </w:num>
  <w:num w:numId="26" w16cid:durableId="105514926">
    <w:abstractNumId w:val="0"/>
  </w:num>
  <w:num w:numId="27" w16cid:durableId="1065956786">
    <w:abstractNumId w:val="0"/>
  </w:num>
  <w:num w:numId="28" w16cid:durableId="560140038">
    <w:abstractNumId w:val="0"/>
  </w:num>
  <w:num w:numId="29" w16cid:durableId="199173927">
    <w:abstractNumId w:val="0"/>
  </w:num>
  <w:num w:numId="30" w16cid:durableId="1137914777">
    <w:abstractNumId w:val="0"/>
  </w:num>
  <w:num w:numId="31" w16cid:durableId="1073771226">
    <w:abstractNumId w:val="0"/>
  </w:num>
  <w:num w:numId="32" w16cid:durableId="1705860629">
    <w:abstractNumId w:val="0"/>
  </w:num>
  <w:num w:numId="33" w16cid:durableId="637613650">
    <w:abstractNumId w:val="0"/>
  </w:num>
  <w:num w:numId="34" w16cid:durableId="933977937">
    <w:abstractNumId w:val="0"/>
  </w:num>
  <w:num w:numId="35" w16cid:durableId="1597901249">
    <w:abstractNumId w:val="0"/>
  </w:num>
  <w:num w:numId="36" w16cid:durableId="1381245236">
    <w:abstractNumId w:val="0"/>
  </w:num>
  <w:num w:numId="37" w16cid:durableId="267931649">
    <w:abstractNumId w:val="0"/>
  </w:num>
  <w:num w:numId="38" w16cid:durableId="258635775">
    <w:abstractNumId w:val="0"/>
  </w:num>
  <w:num w:numId="39" w16cid:durableId="1278217560">
    <w:abstractNumId w:val="0"/>
  </w:num>
  <w:num w:numId="40" w16cid:durableId="260796198">
    <w:abstractNumId w:val="0"/>
  </w:num>
  <w:num w:numId="41" w16cid:durableId="1168129354">
    <w:abstractNumId w:val="0"/>
  </w:num>
  <w:num w:numId="42" w16cid:durableId="214237854">
    <w:abstractNumId w:val="0"/>
  </w:num>
  <w:num w:numId="43" w16cid:durableId="182475786">
    <w:abstractNumId w:val="0"/>
  </w:num>
  <w:num w:numId="44" w16cid:durableId="693504913">
    <w:abstractNumId w:val="0"/>
  </w:num>
  <w:num w:numId="45" w16cid:durableId="1670479593">
    <w:abstractNumId w:val="0"/>
  </w:num>
  <w:num w:numId="46" w16cid:durableId="280039157">
    <w:abstractNumId w:val="0"/>
  </w:num>
  <w:num w:numId="47" w16cid:durableId="1923221520">
    <w:abstractNumId w:val="44"/>
  </w:num>
  <w:num w:numId="48" w16cid:durableId="1943223494">
    <w:abstractNumId w:val="11"/>
  </w:num>
  <w:num w:numId="49" w16cid:durableId="812253944">
    <w:abstractNumId w:val="47"/>
  </w:num>
  <w:num w:numId="50" w16cid:durableId="484250662">
    <w:abstractNumId w:val="43"/>
  </w:num>
  <w:num w:numId="51" w16cid:durableId="530145825">
    <w:abstractNumId w:val="31"/>
  </w:num>
  <w:num w:numId="52" w16cid:durableId="1504007009">
    <w:abstractNumId w:val="56"/>
  </w:num>
  <w:num w:numId="53" w16cid:durableId="1814255496">
    <w:abstractNumId w:val="30"/>
  </w:num>
  <w:num w:numId="54" w16cid:durableId="962685873">
    <w:abstractNumId w:val="4"/>
  </w:num>
  <w:num w:numId="55" w16cid:durableId="154028298">
    <w:abstractNumId w:val="20"/>
  </w:num>
  <w:num w:numId="56" w16cid:durableId="266038176">
    <w:abstractNumId w:val="21"/>
  </w:num>
  <w:num w:numId="57" w16cid:durableId="620460434">
    <w:abstractNumId w:val="16"/>
    <w:lvlOverride w:ilvl="0">
      <w:lvl w:ilvl="0">
        <w:numFmt w:val="decimal"/>
        <w:lvlText w:val="%1."/>
        <w:lvlJc w:val="left"/>
      </w:lvl>
    </w:lvlOverride>
  </w:num>
  <w:num w:numId="58" w16cid:durableId="1254709173">
    <w:abstractNumId w:val="45"/>
    <w:lvlOverride w:ilvl="0">
      <w:lvl w:ilvl="0">
        <w:numFmt w:val="decimal"/>
        <w:lvlText w:val="%1."/>
        <w:lvlJc w:val="left"/>
      </w:lvl>
    </w:lvlOverride>
  </w:num>
  <w:num w:numId="59" w16cid:durableId="1520460656">
    <w:abstractNumId w:val="41"/>
    <w:lvlOverride w:ilvl="0">
      <w:lvl w:ilvl="0">
        <w:numFmt w:val="decimal"/>
        <w:lvlText w:val="%1."/>
        <w:lvlJc w:val="left"/>
      </w:lvl>
    </w:lvlOverride>
  </w:num>
  <w:num w:numId="60" w16cid:durableId="1105346123">
    <w:abstractNumId w:val="23"/>
    <w:lvlOverride w:ilvl="0">
      <w:lvl w:ilvl="0">
        <w:numFmt w:val="decimal"/>
        <w:lvlText w:val="%1."/>
        <w:lvlJc w:val="left"/>
      </w:lvl>
    </w:lvlOverride>
  </w:num>
  <w:num w:numId="61" w16cid:durableId="755516277">
    <w:abstractNumId w:val="8"/>
  </w:num>
  <w:num w:numId="62" w16cid:durableId="225147730">
    <w:abstractNumId w:val="8"/>
    <w:lvlOverride w:ilvl="0">
      <w:lvl w:ilvl="0">
        <w:numFmt w:val="decimal"/>
        <w:lvlText w:val="%1."/>
        <w:lvlJc w:val="left"/>
      </w:lvl>
    </w:lvlOverride>
  </w:num>
  <w:num w:numId="63" w16cid:durableId="147133821">
    <w:abstractNumId w:val="6"/>
  </w:num>
  <w:num w:numId="64" w16cid:durableId="448008325">
    <w:abstractNumId w:val="6"/>
    <w:lvlOverride w:ilvl="0">
      <w:lvl w:ilvl="0">
        <w:numFmt w:val="decimal"/>
        <w:lvlText w:val="%1."/>
        <w:lvlJc w:val="left"/>
      </w:lvl>
    </w:lvlOverride>
  </w:num>
  <w:num w:numId="65" w16cid:durableId="683165574">
    <w:abstractNumId w:val="52"/>
    <w:lvlOverride w:ilvl="0">
      <w:lvl w:ilvl="0">
        <w:numFmt w:val="decimal"/>
        <w:lvlText w:val="%1."/>
        <w:lvlJc w:val="left"/>
      </w:lvl>
    </w:lvlOverride>
  </w:num>
  <w:num w:numId="66" w16cid:durableId="1989431672">
    <w:abstractNumId w:val="13"/>
    <w:lvlOverride w:ilvl="0">
      <w:lvl w:ilvl="0">
        <w:numFmt w:val="decimal"/>
        <w:lvlText w:val="%1."/>
        <w:lvlJc w:val="left"/>
      </w:lvl>
    </w:lvlOverride>
  </w:num>
  <w:num w:numId="67" w16cid:durableId="639727966">
    <w:abstractNumId w:val="34"/>
    <w:lvlOverride w:ilvl="0">
      <w:lvl w:ilvl="0">
        <w:numFmt w:val="decimal"/>
        <w:lvlText w:val="%1."/>
        <w:lvlJc w:val="left"/>
      </w:lvl>
    </w:lvlOverride>
  </w:num>
  <w:num w:numId="68" w16cid:durableId="2032562593">
    <w:abstractNumId w:val="15"/>
    <w:lvlOverride w:ilvl="0">
      <w:lvl w:ilvl="0">
        <w:numFmt w:val="decimal"/>
        <w:lvlText w:val="%1."/>
        <w:lvlJc w:val="left"/>
      </w:lvl>
    </w:lvlOverride>
  </w:num>
  <w:num w:numId="69" w16cid:durableId="1392970204">
    <w:abstractNumId w:val="17"/>
    <w:lvlOverride w:ilvl="0">
      <w:lvl w:ilvl="0">
        <w:numFmt w:val="decimal"/>
        <w:lvlText w:val="%1."/>
        <w:lvlJc w:val="left"/>
      </w:lvl>
    </w:lvlOverride>
  </w:num>
  <w:num w:numId="70" w16cid:durableId="1754545774">
    <w:abstractNumId w:val="38"/>
    <w:lvlOverride w:ilvl="0">
      <w:lvl w:ilvl="0">
        <w:numFmt w:val="decimal"/>
        <w:lvlText w:val="%1."/>
        <w:lvlJc w:val="left"/>
      </w:lvl>
    </w:lvlOverride>
  </w:num>
  <w:num w:numId="71" w16cid:durableId="1430353899">
    <w:abstractNumId w:val="18"/>
    <w:lvlOverride w:ilvl="0">
      <w:lvl w:ilvl="0">
        <w:numFmt w:val="decimal"/>
        <w:lvlText w:val="%1."/>
        <w:lvlJc w:val="left"/>
      </w:lvl>
    </w:lvlOverride>
  </w:num>
  <w:num w:numId="72" w16cid:durableId="1272127693">
    <w:abstractNumId w:val="24"/>
  </w:num>
  <w:num w:numId="73" w16cid:durableId="342826561">
    <w:abstractNumId w:val="3"/>
    <w:lvlOverride w:ilvl="0">
      <w:lvl w:ilvl="0">
        <w:numFmt w:val="decimal"/>
        <w:lvlText w:val="%1."/>
        <w:lvlJc w:val="left"/>
      </w:lvl>
    </w:lvlOverride>
  </w:num>
  <w:num w:numId="74" w16cid:durableId="1153990489">
    <w:abstractNumId w:val="42"/>
    <w:lvlOverride w:ilvl="0">
      <w:lvl w:ilvl="0">
        <w:numFmt w:val="decimal"/>
        <w:lvlText w:val="%1."/>
        <w:lvlJc w:val="left"/>
      </w:lvl>
    </w:lvlOverride>
  </w:num>
  <w:num w:numId="75" w16cid:durableId="1922761691">
    <w:abstractNumId w:val="25"/>
    <w:lvlOverride w:ilvl="0">
      <w:lvl w:ilvl="0">
        <w:numFmt w:val="decimal"/>
        <w:lvlText w:val="%1."/>
        <w:lvlJc w:val="left"/>
      </w:lvl>
    </w:lvlOverride>
  </w:num>
  <w:num w:numId="76" w16cid:durableId="1687947702">
    <w:abstractNumId w:val="9"/>
    <w:lvlOverride w:ilvl="0">
      <w:lvl w:ilvl="0">
        <w:numFmt w:val="decimal"/>
        <w:lvlText w:val="%1."/>
        <w:lvlJc w:val="left"/>
      </w:lvl>
    </w:lvlOverride>
  </w:num>
  <w:num w:numId="77" w16cid:durableId="267351224">
    <w:abstractNumId w:val="54"/>
  </w:num>
  <w:num w:numId="78" w16cid:durableId="1180972722">
    <w:abstractNumId w:val="54"/>
    <w:lvlOverride w:ilvl="0">
      <w:lvl w:ilvl="0">
        <w:numFmt w:val="decimal"/>
        <w:lvlText w:val="%1."/>
        <w:lvlJc w:val="left"/>
      </w:lvl>
    </w:lvlOverride>
  </w:num>
  <w:num w:numId="79" w16cid:durableId="840239189">
    <w:abstractNumId w:val="53"/>
  </w:num>
  <w:num w:numId="80" w16cid:durableId="313804021">
    <w:abstractNumId w:val="53"/>
    <w:lvlOverride w:ilvl="0">
      <w:lvl w:ilvl="0">
        <w:numFmt w:val="decimal"/>
        <w:lvlText w:val="%1."/>
        <w:lvlJc w:val="left"/>
      </w:lvl>
    </w:lvlOverride>
  </w:num>
  <w:num w:numId="81" w16cid:durableId="1958368695">
    <w:abstractNumId w:val="50"/>
    <w:lvlOverride w:ilvl="0">
      <w:lvl w:ilvl="0">
        <w:numFmt w:val="decimal"/>
        <w:lvlText w:val="%1."/>
        <w:lvlJc w:val="left"/>
      </w:lvl>
    </w:lvlOverride>
  </w:num>
  <w:num w:numId="82" w16cid:durableId="403340328">
    <w:abstractNumId w:val="14"/>
    <w:lvlOverride w:ilvl="0">
      <w:lvl w:ilvl="0">
        <w:numFmt w:val="decimal"/>
        <w:lvlText w:val="%1."/>
        <w:lvlJc w:val="left"/>
      </w:lvl>
    </w:lvlOverride>
  </w:num>
  <w:num w:numId="83" w16cid:durableId="1570070537">
    <w:abstractNumId w:val="39"/>
    <w:lvlOverride w:ilvl="0">
      <w:lvl w:ilvl="0">
        <w:numFmt w:val="decimal"/>
        <w:lvlText w:val="%1."/>
        <w:lvlJc w:val="left"/>
      </w:lvl>
    </w:lvlOverride>
  </w:num>
  <w:num w:numId="84" w16cid:durableId="819427048">
    <w:abstractNumId w:val="40"/>
    <w:lvlOverride w:ilvl="0">
      <w:lvl w:ilvl="0">
        <w:numFmt w:val="decimal"/>
        <w:lvlText w:val="%1."/>
        <w:lvlJc w:val="left"/>
      </w:lvl>
    </w:lvlOverride>
  </w:num>
  <w:num w:numId="85" w16cid:durableId="1198932270">
    <w:abstractNumId w:val="36"/>
    <w:lvlOverride w:ilvl="0">
      <w:lvl w:ilvl="0">
        <w:numFmt w:val="decimal"/>
        <w:lvlText w:val="%1."/>
        <w:lvlJc w:val="left"/>
      </w:lvl>
    </w:lvlOverride>
  </w:num>
  <w:num w:numId="86" w16cid:durableId="1465153224">
    <w:abstractNumId w:val="7"/>
    <w:lvlOverride w:ilvl="0">
      <w:lvl w:ilvl="0">
        <w:numFmt w:val="decimal"/>
        <w:lvlText w:val="%1."/>
        <w:lvlJc w:val="left"/>
      </w:lvl>
    </w:lvlOverride>
  </w:num>
  <w:num w:numId="87" w16cid:durableId="1660186189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F44"/>
    <w:rsid w:val="00210B3F"/>
    <w:rsid w:val="002D3F44"/>
    <w:rsid w:val="003417BF"/>
    <w:rsid w:val="00464E62"/>
    <w:rsid w:val="00664142"/>
    <w:rsid w:val="00884A85"/>
    <w:rsid w:val="00931C00"/>
    <w:rsid w:val="00BE770D"/>
    <w:rsid w:val="00DA03E8"/>
    <w:rsid w:val="00DE5CC6"/>
    <w:rsid w:val="00F17758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A4F216"/>
  <w15:chartTrackingRefBased/>
  <w15:docId w15:val="{4D271700-96EF-44E4-BE85-980B05C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931C0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93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0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2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39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3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5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2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00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6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119Pe7ZDHT4IRM2YvPNAaXAZ1c2oBEqC3bf9MeM0RSc/edit" TargetMode="External"/><Relationship Id="rId18" Type="http://schemas.openxmlformats.org/officeDocument/2006/relationships/hyperlink" Target="https://docs.google.com/document/d/1119Pe7ZDHT4IRM2YvPNAaXAZ1c2oBEqC3bf9MeM0RSc/edit" TargetMode="External"/><Relationship Id="rId26" Type="http://schemas.openxmlformats.org/officeDocument/2006/relationships/hyperlink" Target="https://docs.google.com/document/d/1119Pe7ZDHT4IRM2YvPNAaXAZ1c2oBEqC3bf9MeM0RSc/edit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docs.google.com/document/d/1119Pe7ZDHT4IRM2YvPNAaXAZ1c2oBEqC3bf9MeM0RSc/edit" TargetMode="External"/><Relationship Id="rId34" Type="http://schemas.openxmlformats.org/officeDocument/2006/relationships/hyperlink" Target="https://docs.google.com/document/d/1119Pe7ZDHT4IRM2YvPNAaXAZ1c2oBEqC3bf9MeM0RSc/edit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119Pe7ZDHT4IRM2YvPNAaXAZ1c2oBEqC3bf9MeM0RSc/edit" TargetMode="External"/><Relationship Id="rId20" Type="http://schemas.openxmlformats.org/officeDocument/2006/relationships/hyperlink" Target="https://docs.google.com/document/d/1119Pe7ZDHT4IRM2YvPNAaXAZ1c2oBEqC3bf9MeM0RSc/edit" TargetMode="External"/><Relationship Id="rId29" Type="http://schemas.openxmlformats.org/officeDocument/2006/relationships/hyperlink" Target="https://docs.google.com/document/d/1119Pe7ZDHT4IRM2YvPNAaXAZ1c2oBEqC3bf9MeM0RSc/edit" TargetMode="External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119Pe7ZDHT4IRM2YvPNAaXAZ1c2oBEqC3bf9MeM0RSc/edit" TargetMode="External"/><Relationship Id="rId24" Type="http://schemas.openxmlformats.org/officeDocument/2006/relationships/hyperlink" Target="https://docs.google.com/document/d/1119Pe7ZDHT4IRM2YvPNAaXAZ1c2oBEqC3bf9MeM0RSc/edit" TargetMode="External"/><Relationship Id="rId32" Type="http://schemas.openxmlformats.org/officeDocument/2006/relationships/hyperlink" Target="https://docs.google.com/document/d/1119Pe7ZDHT4IRM2YvPNAaXAZ1c2oBEqC3bf9MeM0RSc/edit" TargetMode="External"/><Relationship Id="rId37" Type="http://schemas.openxmlformats.org/officeDocument/2006/relationships/header" Target="header3.xml"/><Relationship Id="rId40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119Pe7ZDHT4IRM2YvPNAaXAZ1c2oBEqC3bf9MeM0RSc/edit" TargetMode="External"/><Relationship Id="rId23" Type="http://schemas.openxmlformats.org/officeDocument/2006/relationships/hyperlink" Target="https://docs.google.com/document/d/1119Pe7ZDHT4IRM2YvPNAaXAZ1c2oBEqC3bf9MeM0RSc/edit" TargetMode="External"/><Relationship Id="rId28" Type="http://schemas.openxmlformats.org/officeDocument/2006/relationships/hyperlink" Target="https://docs.google.com/document/d/1119Pe7ZDHT4IRM2YvPNAaXAZ1c2oBEqC3bf9MeM0RSc/edit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docs.google.com/document/d/1119Pe7ZDHT4IRM2YvPNAaXAZ1c2oBEqC3bf9MeM0RSc/edit" TargetMode="External"/><Relationship Id="rId19" Type="http://schemas.openxmlformats.org/officeDocument/2006/relationships/hyperlink" Target="https://docs.google.com/document/d/1119Pe7ZDHT4IRM2YvPNAaXAZ1c2oBEqC3bf9MeM0RSc/edit" TargetMode="External"/><Relationship Id="rId31" Type="http://schemas.openxmlformats.org/officeDocument/2006/relationships/hyperlink" Target="https://docs.google.com/document/d/1119Pe7ZDHT4IRM2YvPNAaXAZ1c2oBEqC3bf9MeM0RS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119Pe7ZDHT4IRM2YvPNAaXAZ1c2oBEqC3bf9MeM0RSc/edit" TargetMode="External"/><Relationship Id="rId14" Type="http://schemas.openxmlformats.org/officeDocument/2006/relationships/hyperlink" Target="https://docs.google.com/document/d/1119Pe7ZDHT4IRM2YvPNAaXAZ1c2oBEqC3bf9MeM0RSc/edit" TargetMode="External"/><Relationship Id="rId22" Type="http://schemas.openxmlformats.org/officeDocument/2006/relationships/hyperlink" Target="https://docs.google.com/document/d/1119Pe7ZDHT4IRM2YvPNAaXAZ1c2oBEqC3bf9MeM0RSc/edit" TargetMode="External"/><Relationship Id="rId27" Type="http://schemas.openxmlformats.org/officeDocument/2006/relationships/hyperlink" Target="https://docs.google.com/document/d/1119Pe7ZDHT4IRM2YvPNAaXAZ1c2oBEqC3bf9MeM0RSc/edit" TargetMode="External"/><Relationship Id="rId30" Type="http://schemas.openxmlformats.org/officeDocument/2006/relationships/hyperlink" Target="https://docs.google.com/document/d/1119Pe7ZDHT4IRM2YvPNAaXAZ1c2oBEqC3bf9MeM0RSc/edit" TargetMode="External"/><Relationship Id="rId35" Type="http://schemas.openxmlformats.org/officeDocument/2006/relationships/hyperlink" Target="https://docs.google.com/document/d/1119Pe7ZDHT4IRM2YvPNAaXAZ1c2oBEqC3bf9MeM0RSc/edit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119Pe7ZDHT4IRM2YvPNAaXAZ1c2oBEqC3bf9MeM0RSc/edit" TargetMode="External"/><Relationship Id="rId17" Type="http://schemas.openxmlformats.org/officeDocument/2006/relationships/hyperlink" Target="https://docs.google.com/document/d/1119Pe7ZDHT4IRM2YvPNAaXAZ1c2oBEqC3bf9MeM0RSc/edit" TargetMode="External"/><Relationship Id="rId25" Type="http://schemas.openxmlformats.org/officeDocument/2006/relationships/hyperlink" Target="https://docs.google.com/document/d/1119Pe7ZDHT4IRM2YvPNAaXAZ1c2oBEqC3bf9MeM0RSc/edit" TargetMode="External"/><Relationship Id="rId33" Type="http://schemas.openxmlformats.org/officeDocument/2006/relationships/hyperlink" Target="https://docs.google.com/document/d/1119Pe7ZDHT4IRM2YvPNAaXAZ1c2oBEqC3bf9MeM0RSc/edit" TargetMode="External"/><Relationship Id="rId38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2-requirement-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02-requirement-spec</Template>
  <TotalTime>21</TotalTime>
  <Pages>5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Specifications</vt:lpstr>
    </vt:vector>
  </TitlesOfParts>
  <Company>&lt;Company Name&gt;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</dc:title>
  <dc:subject>&lt;Project Name&gt;</dc:subject>
  <dc:creator>hossai</dc:creator>
  <cp:keywords/>
  <dc:description/>
  <cp:lastModifiedBy>Michael Merino</cp:lastModifiedBy>
  <cp:revision>6</cp:revision>
  <cp:lastPrinted>1900-01-01T06:00:00Z</cp:lastPrinted>
  <dcterms:created xsi:type="dcterms:W3CDTF">2023-09-25T00:05:00Z</dcterms:created>
  <dcterms:modified xsi:type="dcterms:W3CDTF">2023-10-20T03:00:00Z</dcterms:modified>
</cp:coreProperties>
</file>